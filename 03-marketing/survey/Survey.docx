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D473" w14:textId="77777777" w:rsidR="00B401B9" w:rsidRPr="006B4761" w:rsidRDefault="007419E2" w:rsidP="007C3D4D">
      <w:pPr>
        <w:pStyle w:val="Heading1"/>
      </w:pPr>
      <w:r>
        <w:t>Survey</w:t>
      </w:r>
    </w:p>
    <w:p w14:paraId="72751D23" w14:textId="77777777" w:rsidR="00B401B9" w:rsidRPr="006B4761" w:rsidRDefault="007419E2" w:rsidP="007C3D4D">
      <w:pPr>
        <w:pStyle w:val="Heading2"/>
      </w:pPr>
      <w:r>
        <w:t>consumer research</w:t>
      </w:r>
    </w:p>
    <w:tbl>
      <w:tblPr>
        <w:tblStyle w:val="TableGrid"/>
        <w:tblW w:w="10508" w:type="dxa"/>
        <w:tblLook w:val="04A0" w:firstRow="1" w:lastRow="0" w:firstColumn="1" w:lastColumn="0" w:noHBand="0" w:noVBand="1"/>
      </w:tblPr>
      <w:tblGrid>
        <w:gridCol w:w="5254"/>
        <w:gridCol w:w="5254"/>
      </w:tblGrid>
      <w:tr w:rsidR="007419E2" w14:paraId="2EB9C517" w14:textId="77777777" w:rsidTr="007419E2">
        <w:trPr>
          <w:trHeight w:val="531"/>
        </w:trPr>
        <w:tc>
          <w:tcPr>
            <w:tcW w:w="5254" w:type="dxa"/>
            <w:shd w:val="clear" w:color="auto" w:fill="BFBFBF" w:themeFill="background1" w:themeFillShade="BF"/>
          </w:tcPr>
          <w:p w14:paraId="11EBADFF" w14:textId="77777777" w:rsidR="007419E2" w:rsidRDefault="007419E2" w:rsidP="00A6391A">
            <w:pPr>
              <w:pStyle w:val="Heading3"/>
              <w:jc w:val="center"/>
            </w:pPr>
            <w:r>
              <w:t>Question</w:t>
            </w:r>
          </w:p>
        </w:tc>
        <w:tc>
          <w:tcPr>
            <w:tcW w:w="5254" w:type="dxa"/>
            <w:shd w:val="clear" w:color="auto" w:fill="BFBFBF" w:themeFill="background1" w:themeFillShade="BF"/>
          </w:tcPr>
          <w:p w14:paraId="197EC0DE" w14:textId="77777777" w:rsidR="007419E2" w:rsidRDefault="007419E2" w:rsidP="00A6391A">
            <w:pPr>
              <w:pStyle w:val="Heading3"/>
              <w:jc w:val="center"/>
            </w:pPr>
            <w:r>
              <w:t>Answer</w:t>
            </w:r>
          </w:p>
        </w:tc>
      </w:tr>
      <w:tr w:rsidR="007419E2" w:rsidRPr="00900DA6" w14:paraId="5499074E" w14:textId="77777777" w:rsidTr="007419E2">
        <w:trPr>
          <w:trHeight w:val="785"/>
        </w:trPr>
        <w:tc>
          <w:tcPr>
            <w:tcW w:w="5254" w:type="dxa"/>
          </w:tcPr>
          <w:p w14:paraId="27CABEED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  <w:r w:rsidRPr="00A6391A">
              <w:rPr>
                <w:rFonts w:ascii="Helvetica" w:hAnsi="Helvetica" w:cs="Microsoft Sans Serif"/>
                <w:sz w:val="21"/>
              </w:rPr>
              <w:t xml:space="preserve">How many days of the week do you drive to work? </w:t>
            </w:r>
          </w:p>
        </w:tc>
        <w:tc>
          <w:tcPr>
            <w:tcW w:w="5254" w:type="dxa"/>
          </w:tcPr>
          <w:p w14:paraId="280B4D16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</w:p>
        </w:tc>
      </w:tr>
      <w:tr w:rsidR="007419E2" w:rsidRPr="00900DA6" w14:paraId="7735DE17" w14:textId="77777777" w:rsidTr="007419E2">
        <w:trPr>
          <w:trHeight w:val="785"/>
        </w:trPr>
        <w:tc>
          <w:tcPr>
            <w:tcW w:w="5254" w:type="dxa"/>
          </w:tcPr>
          <w:p w14:paraId="0DBA0BAA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  <w:r w:rsidRPr="00A6391A">
              <w:rPr>
                <w:rFonts w:ascii="Helvetica" w:hAnsi="Helvetica" w:cs="Microsoft Sans Serif"/>
                <w:sz w:val="21"/>
              </w:rPr>
              <w:t>Have you ever walked or cycled to work?</w:t>
            </w:r>
          </w:p>
        </w:tc>
        <w:tc>
          <w:tcPr>
            <w:tcW w:w="5254" w:type="dxa"/>
          </w:tcPr>
          <w:p w14:paraId="355E2172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</w:p>
        </w:tc>
      </w:tr>
      <w:tr w:rsidR="007419E2" w:rsidRPr="00900DA6" w14:paraId="210C4A6B" w14:textId="77777777" w:rsidTr="007419E2">
        <w:trPr>
          <w:trHeight w:val="798"/>
        </w:trPr>
        <w:tc>
          <w:tcPr>
            <w:tcW w:w="5254" w:type="dxa"/>
          </w:tcPr>
          <w:p w14:paraId="689603BA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  <w:r w:rsidRPr="00A6391A">
              <w:rPr>
                <w:rFonts w:ascii="Helvetica" w:hAnsi="Helvetica" w:cs="Microsoft Sans Serif"/>
                <w:sz w:val="21"/>
              </w:rPr>
              <w:t>How much money do you spend on petrol per week?</w:t>
            </w:r>
          </w:p>
        </w:tc>
        <w:tc>
          <w:tcPr>
            <w:tcW w:w="5254" w:type="dxa"/>
          </w:tcPr>
          <w:p w14:paraId="5E19DBA6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</w:p>
        </w:tc>
      </w:tr>
      <w:tr w:rsidR="007419E2" w:rsidRPr="00900DA6" w14:paraId="521FE4EB" w14:textId="77777777" w:rsidTr="007419E2">
        <w:trPr>
          <w:trHeight w:val="785"/>
        </w:trPr>
        <w:tc>
          <w:tcPr>
            <w:tcW w:w="5254" w:type="dxa"/>
          </w:tcPr>
          <w:p w14:paraId="6F8FBFEA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  <w:r w:rsidRPr="00A6391A">
              <w:rPr>
                <w:rFonts w:ascii="Helvetica" w:hAnsi="Helvetica" w:cs="Microsoft Sans Serif"/>
                <w:sz w:val="21"/>
              </w:rPr>
              <w:t>On average, how many miles do you drive/travel in a working day?</w:t>
            </w:r>
          </w:p>
        </w:tc>
        <w:tc>
          <w:tcPr>
            <w:tcW w:w="5254" w:type="dxa"/>
          </w:tcPr>
          <w:p w14:paraId="78C25410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</w:p>
        </w:tc>
      </w:tr>
      <w:tr w:rsidR="007419E2" w:rsidRPr="00900DA6" w14:paraId="7EED09C7" w14:textId="77777777" w:rsidTr="007419E2">
        <w:trPr>
          <w:trHeight w:val="785"/>
        </w:trPr>
        <w:tc>
          <w:tcPr>
            <w:tcW w:w="5254" w:type="dxa"/>
          </w:tcPr>
          <w:p w14:paraId="2C9DF5FF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  <w:r w:rsidRPr="00A6391A">
              <w:rPr>
                <w:rFonts w:ascii="Helvetica" w:hAnsi="Helvetica" w:cs="Microsoft Sans Serif"/>
                <w:sz w:val="21"/>
              </w:rPr>
              <w:t>Do you ever consider using public transport?</w:t>
            </w:r>
          </w:p>
        </w:tc>
        <w:tc>
          <w:tcPr>
            <w:tcW w:w="5254" w:type="dxa"/>
          </w:tcPr>
          <w:p w14:paraId="42F2FD52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</w:p>
        </w:tc>
      </w:tr>
      <w:tr w:rsidR="007419E2" w:rsidRPr="00900DA6" w14:paraId="7A0B5B09" w14:textId="77777777" w:rsidTr="007419E2">
        <w:trPr>
          <w:trHeight w:val="798"/>
        </w:trPr>
        <w:tc>
          <w:tcPr>
            <w:tcW w:w="5254" w:type="dxa"/>
          </w:tcPr>
          <w:p w14:paraId="669D1313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  <w:r w:rsidRPr="00A6391A">
              <w:rPr>
                <w:rFonts w:ascii="Helvetica" w:hAnsi="Helvetica" w:cs="Microsoft Sans Serif"/>
                <w:sz w:val="21"/>
              </w:rPr>
              <w:t>Do you take an interest in the economy and the environment?</w:t>
            </w:r>
          </w:p>
        </w:tc>
        <w:tc>
          <w:tcPr>
            <w:tcW w:w="5254" w:type="dxa"/>
          </w:tcPr>
          <w:p w14:paraId="32F19C71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</w:p>
        </w:tc>
      </w:tr>
      <w:tr w:rsidR="007419E2" w:rsidRPr="00900DA6" w14:paraId="41CF6DF8" w14:textId="77777777" w:rsidTr="007419E2">
        <w:trPr>
          <w:trHeight w:val="465"/>
        </w:trPr>
        <w:tc>
          <w:tcPr>
            <w:tcW w:w="5254" w:type="dxa"/>
          </w:tcPr>
          <w:p w14:paraId="20B06D1F" w14:textId="5CE223C2" w:rsidR="00A6391A" w:rsidRPr="00A6391A" w:rsidRDefault="00A6391A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  <w:r w:rsidRPr="00A6391A">
              <w:rPr>
                <w:rFonts w:ascii="Helvetica" w:hAnsi="Helvetica" w:cs="Microsoft Sans Serif"/>
                <w:sz w:val="21"/>
              </w:rPr>
              <w:t>Which device would you say you use most regularly: mobile phone, Desktop or Tablet?</w:t>
            </w:r>
          </w:p>
        </w:tc>
        <w:tc>
          <w:tcPr>
            <w:tcW w:w="5254" w:type="dxa"/>
          </w:tcPr>
          <w:p w14:paraId="2B56F3B0" w14:textId="77777777" w:rsidR="007419E2" w:rsidRPr="00A6391A" w:rsidRDefault="007419E2" w:rsidP="00A6391A">
            <w:pPr>
              <w:spacing w:before="100" w:after="100"/>
              <w:jc w:val="center"/>
              <w:rPr>
                <w:rFonts w:ascii="Helvetica" w:hAnsi="Helvetica" w:cs="Microsoft Sans Serif"/>
                <w:sz w:val="21"/>
              </w:rPr>
            </w:pPr>
          </w:p>
        </w:tc>
      </w:tr>
    </w:tbl>
    <w:p w14:paraId="0C42C191" w14:textId="06CAC549" w:rsidR="007419E2" w:rsidRDefault="00A6391A" w:rsidP="007419E2">
      <w:pPr>
        <w:pStyle w:val="Heading3"/>
      </w:pPr>
      <w:r>
        <w:t>AIM OF SURVEY</w:t>
      </w:r>
      <w:r w:rsidR="007419E2">
        <w:t>:</w:t>
      </w:r>
    </w:p>
    <w:p w14:paraId="7FC2E4FB" w14:textId="77EDC20C" w:rsidR="007419E2" w:rsidRDefault="00A6391A" w:rsidP="007419E2">
      <w:pPr>
        <w:pStyle w:val="Heading4"/>
      </w:pPr>
      <w:r>
        <w:t xml:space="preserve">We hope this survey will bring a more in-depth personal review of our proposed customer base. Questions </w:t>
      </w:r>
      <w:r w:rsidR="00644AED">
        <w:t xml:space="preserve">on data </w:t>
      </w:r>
      <w:r>
        <w:t>such as</w:t>
      </w:r>
      <w:r w:rsidR="00644AED">
        <w:t xml:space="preserve"> device choice and the spending on petrol per week will be crucial to the development and relevance of our application.</w:t>
      </w:r>
      <w:bookmarkStart w:id="0" w:name="_GoBack"/>
      <w:bookmarkEnd w:id="0"/>
    </w:p>
    <w:p w14:paraId="72D77AE6" w14:textId="77777777" w:rsidR="007419E2" w:rsidRPr="007419E2" w:rsidRDefault="007419E2" w:rsidP="007419E2">
      <w:pPr>
        <w:rPr>
          <w:lang w:eastAsia="en-GB"/>
        </w:rPr>
      </w:pPr>
    </w:p>
    <w:p w14:paraId="4F92C45D" w14:textId="77777777" w:rsidR="007419E2" w:rsidRDefault="007419E2" w:rsidP="007419E2">
      <w:pPr>
        <w:rPr>
          <w:lang w:eastAsia="en-GB"/>
        </w:rPr>
      </w:pPr>
    </w:p>
    <w:p w14:paraId="4C83F289" w14:textId="77777777" w:rsidR="007419E2" w:rsidRPr="007419E2" w:rsidRDefault="007419E2" w:rsidP="007419E2">
      <w:pPr>
        <w:rPr>
          <w:lang w:eastAsia="en-GB"/>
        </w:rPr>
      </w:pPr>
    </w:p>
    <w:p w14:paraId="7CFC47EF" w14:textId="77777777" w:rsidR="007419E2" w:rsidRDefault="007419E2" w:rsidP="007419E2">
      <w:pPr>
        <w:pStyle w:val="Heading4"/>
      </w:pPr>
    </w:p>
    <w:p w14:paraId="756097AE" w14:textId="77777777" w:rsidR="007419E2" w:rsidRDefault="007419E2" w:rsidP="007419E2">
      <w:pPr>
        <w:pStyle w:val="Heading4"/>
      </w:pPr>
    </w:p>
    <w:p w14:paraId="15A7D1CB" w14:textId="77777777" w:rsidR="007419E2" w:rsidRPr="007419E2" w:rsidRDefault="007419E2" w:rsidP="007419E2">
      <w:pPr>
        <w:rPr>
          <w:lang w:eastAsia="en-GB"/>
        </w:rPr>
      </w:pPr>
    </w:p>
    <w:sectPr w:rsidR="007419E2" w:rsidRPr="007419E2" w:rsidSect="006B4761">
      <w:pgSz w:w="11900" w:h="16840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74C5F" w14:textId="77777777" w:rsidR="00176A52" w:rsidRDefault="00176A52">
      <w:r>
        <w:separator/>
      </w:r>
    </w:p>
  </w:endnote>
  <w:endnote w:type="continuationSeparator" w:id="0">
    <w:p w14:paraId="69A81B7C" w14:textId="77777777" w:rsidR="00176A52" w:rsidRDefault="0017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0CFF5" w14:textId="77777777" w:rsidR="00176A52" w:rsidRDefault="00176A52">
      <w:r>
        <w:separator/>
      </w:r>
    </w:p>
  </w:footnote>
  <w:footnote w:type="continuationSeparator" w:id="0">
    <w:p w14:paraId="474E72E9" w14:textId="77777777" w:rsidR="00176A52" w:rsidRDefault="0017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82B"/>
    <w:multiLevelType w:val="hybridMultilevel"/>
    <w:tmpl w:val="D4EA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0258"/>
    <w:multiLevelType w:val="hybridMultilevel"/>
    <w:tmpl w:val="31F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566B"/>
    <w:multiLevelType w:val="hybridMultilevel"/>
    <w:tmpl w:val="20FE296C"/>
    <w:styleLink w:val="NoteTaking"/>
    <w:lvl w:ilvl="0" w:tplc="6BE48260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6D8802E">
      <w:start w:val="1"/>
      <w:numFmt w:val="bullet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B9EA53E">
      <w:start w:val="1"/>
      <w:numFmt w:val="bullet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838929E">
      <w:start w:val="1"/>
      <w:numFmt w:val="bullet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3FA20F6">
      <w:start w:val="1"/>
      <w:numFmt w:val="bullet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9D86044">
      <w:start w:val="1"/>
      <w:numFmt w:val="bullet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86C23D2">
      <w:start w:val="1"/>
      <w:numFmt w:val="bullet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7FAEE24">
      <w:start w:val="1"/>
      <w:numFmt w:val="bullet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0AA5CE0">
      <w:start w:val="1"/>
      <w:numFmt w:val="bullet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45BA22E9"/>
    <w:multiLevelType w:val="hybridMultilevel"/>
    <w:tmpl w:val="20FE296C"/>
    <w:numStyleLink w:val="NoteTaking"/>
  </w:abstractNum>
  <w:abstractNum w:abstractNumId="4" w15:restartNumberingAfterBreak="0">
    <w:nsid w:val="542C567D"/>
    <w:multiLevelType w:val="hybridMultilevel"/>
    <w:tmpl w:val="8AFA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E2"/>
    <w:rsid w:val="00176A52"/>
    <w:rsid w:val="0032476A"/>
    <w:rsid w:val="00644AED"/>
    <w:rsid w:val="006B4761"/>
    <w:rsid w:val="007419E2"/>
    <w:rsid w:val="007C3D4D"/>
    <w:rsid w:val="00A6391A"/>
    <w:rsid w:val="00B401B9"/>
    <w:rsid w:val="00C259DC"/>
    <w:rsid w:val="00CA294A"/>
    <w:rsid w:val="00DA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3596"/>
  <w15:docId w15:val="{AB0A100A-972A-7840-9A35-108E3F83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9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paragraph" w:styleId="Heading1">
    <w:name w:val="heading 1"/>
    <w:aliases w:val="NoteTitle"/>
    <w:basedOn w:val="Title"/>
    <w:next w:val="Normal"/>
    <w:link w:val="Heading1Char"/>
    <w:uiPriority w:val="9"/>
    <w:qFormat/>
    <w:rsid w:val="007C3D4D"/>
    <w:pPr>
      <w:outlineLvl w:val="0"/>
    </w:pPr>
    <w:rPr>
      <w:lang w:val="en-GB"/>
    </w:rPr>
  </w:style>
  <w:style w:type="paragraph" w:styleId="Heading2">
    <w:name w:val="heading 2"/>
    <w:aliases w:val="NoteSubTitle"/>
    <w:basedOn w:val="Subject"/>
    <w:next w:val="Normal"/>
    <w:link w:val="Heading2Char"/>
    <w:uiPriority w:val="9"/>
    <w:unhideWhenUsed/>
    <w:qFormat/>
    <w:rsid w:val="007C3D4D"/>
    <w:pPr>
      <w:pBdr>
        <w:top w:val="single" w:sz="4" w:space="5" w:color="auto"/>
      </w:pBdr>
      <w:spacing w:before="100" w:after="100"/>
      <w:outlineLvl w:val="1"/>
    </w:pPr>
    <w:rPr>
      <w:lang w:val="en-GB"/>
    </w:rPr>
  </w:style>
  <w:style w:type="paragraph" w:styleId="Heading3">
    <w:name w:val="heading 3"/>
    <w:aliases w:val="NoteDate"/>
    <w:basedOn w:val="Body"/>
    <w:next w:val="Normal"/>
    <w:link w:val="Heading3Char"/>
    <w:uiPriority w:val="9"/>
    <w:unhideWhenUsed/>
    <w:qFormat/>
    <w:rsid w:val="007C3D4D"/>
    <w:pPr>
      <w:spacing w:before="160" w:after="40" w:line="240" w:lineRule="auto"/>
      <w:outlineLvl w:val="2"/>
    </w:pPr>
    <w:rPr>
      <w:b/>
      <w:bCs/>
      <w:lang w:val="en-GB"/>
    </w:rPr>
  </w:style>
  <w:style w:type="paragraph" w:styleId="Heading4">
    <w:name w:val="heading 4"/>
    <w:aliases w:val="body"/>
    <w:basedOn w:val="Body"/>
    <w:next w:val="Normal"/>
    <w:link w:val="Heading4Char"/>
    <w:uiPriority w:val="9"/>
    <w:unhideWhenUsed/>
    <w:qFormat/>
    <w:rsid w:val="007419E2"/>
    <w:pPr>
      <w:spacing w:after="0"/>
      <w:outlineLvl w:val="3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pPr>
      <w:spacing w:before="160" w:after="40"/>
    </w:pPr>
    <w:rPr>
      <w:rFonts w:ascii="Helvetica" w:hAnsi="Helvetica" w:cs="Arial Unicode MS"/>
      <w:b/>
      <w:bCs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after="100" w:line="288" w:lineRule="auto"/>
    </w:pPr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eading1Char">
    <w:name w:val="Heading 1 Char"/>
    <w:aliases w:val="NoteTitle Char"/>
    <w:basedOn w:val="DefaultParagraphFont"/>
    <w:link w:val="Heading1"/>
    <w:uiPriority w:val="9"/>
    <w:rsid w:val="007C3D4D"/>
    <w:rPr>
      <w:rFonts w:ascii="Helvetica" w:hAnsi="Helvetica" w:cs="Arial Unicode MS"/>
      <w:b/>
      <w:bCs/>
      <w:color w:val="434343"/>
      <w:sz w:val="36"/>
      <w:szCs w:val="36"/>
    </w:rPr>
  </w:style>
  <w:style w:type="character" w:customStyle="1" w:styleId="Heading2Char">
    <w:name w:val="Heading 2 Char"/>
    <w:aliases w:val="NoteSubTitle Char"/>
    <w:basedOn w:val="DefaultParagraphFont"/>
    <w:link w:val="Heading2"/>
    <w:uiPriority w:val="9"/>
    <w:rsid w:val="007C3D4D"/>
    <w:rPr>
      <w:rFonts w:ascii="Helvetica Light" w:hAnsi="Helvetica Light" w:cs="Arial Unicode MS"/>
      <w:color w:val="000000"/>
      <w:spacing w:val="5"/>
      <w:sz w:val="28"/>
      <w:szCs w:val="28"/>
    </w:rPr>
  </w:style>
  <w:style w:type="character" w:customStyle="1" w:styleId="Heading3Char">
    <w:name w:val="Heading 3 Char"/>
    <w:aliases w:val="NoteDate Char"/>
    <w:basedOn w:val="DefaultParagraphFont"/>
    <w:link w:val="Heading3"/>
    <w:uiPriority w:val="9"/>
    <w:rsid w:val="007C3D4D"/>
    <w:rPr>
      <w:rFonts w:ascii="Helvetica" w:hAnsi="Helvetica" w:cs="Arial Unicode MS"/>
      <w:b/>
      <w:bCs/>
      <w:color w:val="000000"/>
      <w:sz w:val="22"/>
      <w:szCs w:val="22"/>
    </w:rPr>
  </w:style>
  <w:style w:type="character" w:customStyle="1" w:styleId="Heading4Char">
    <w:name w:val="Heading 4 Char"/>
    <w:aliases w:val="body Char"/>
    <w:basedOn w:val="DefaultParagraphFont"/>
    <w:link w:val="Heading4"/>
    <w:uiPriority w:val="9"/>
    <w:rsid w:val="007419E2"/>
    <w:rPr>
      <w:rFonts w:ascii="Helvetica" w:hAnsi="Helvetica" w:cs="Arial Unicode MS"/>
      <w:color w:val="000000"/>
      <w:sz w:val="22"/>
      <w:szCs w:val="22"/>
    </w:rPr>
  </w:style>
  <w:style w:type="character" w:styleId="SubtleReference">
    <w:name w:val="Subtle Reference"/>
    <w:basedOn w:val="DefaultParagraphFont"/>
    <w:uiPriority w:val="31"/>
    <w:rsid w:val="007C3D4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7419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dneykingsley/Library/Group%20Containers/UBF8T346G9.Office/User%20Content.localized/Templates.localized/no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F32653-3308-9C44-86EA-10828EA6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Kingsley</dc:creator>
  <cp:lastModifiedBy>Sidney Kingsley</cp:lastModifiedBy>
  <cp:revision>2</cp:revision>
  <dcterms:created xsi:type="dcterms:W3CDTF">2018-12-12T16:45:00Z</dcterms:created>
  <dcterms:modified xsi:type="dcterms:W3CDTF">2018-12-12T16:45:00Z</dcterms:modified>
</cp:coreProperties>
</file>