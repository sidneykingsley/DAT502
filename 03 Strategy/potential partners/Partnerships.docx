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B9" w:rsidRPr="006B4761" w:rsidRDefault="00394379" w:rsidP="007C3D4D">
      <w:pPr>
        <w:pStyle w:val="Heading1"/>
      </w:pPr>
      <w:r>
        <w:t>Partnerships</w:t>
      </w:r>
    </w:p>
    <w:p w:rsidR="00B401B9" w:rsidRPr="006B4761" w:rsidRDefault="00394379" w:rsidP="007C3D4D">
      <w:pPr>
        <w:pStyle w:val="Heading2"/>
      </w:pPr>
      <w:r>
        <w:t>transport</w:t>
      </w:r>
    </w:p>
    <w:p w:rsidR="00CA441F" w:rsidRDefault="00394379" w:rsidP="00CA441F">
      <w:pPr>
        <w:pStyle w:val="Heading3"/>
        <w:rPr>
          <w:rStyle w:val="SubtleReference"/>
          <w:smallCaps w:val="0"/>
          <w:color w:val="000000"/>
        </w:rPr>
      </w:pPr>
      <w:r>
        <w:t>Trainline</w:t>
      </w:r>
      <w:r w:rsidR="00CA441F" w:rsidRPr="006B4761">
        <w:t>:</w:t>
      </w:r>
    </w:p>
    <w:p w:rsidR="00CA441F" w:rsidRDefault="00394379" w:rsidP="00CA441F">
      <w:pPr>
        <w:rPr>
          <w:lang w:eastAsia="en-GB"/>
        </w:rPr>
      </w:pPr>
      <w:r>
        <w:rPr>
          <w:lang w:eastAsia="en-GB"/>
        </w:rPr>
        <w:t xml:space="preserve">A partnership with the rail ticket distribution company trainline would be mutually beneficial as our application would be encouraging people to take public transport more often instead of driving. This would bring more customers to the railways, but they would not necessarily go through trainline as it has competition from other companies. For this reason, they may want to be involved in some way with our application so our customers would come to them instead of their competition. In return for pointing our customers in their direction we would </w:t>
      </w:r>
      <w:r w:rsidR="004E63E6">
        <w:rPr>
          <w:lang w:eastAsia="en-GB"/>
        </w:rPr>
        <w:t>ask for discounted train tickets when bought through our app, this would be very helpful for us as when we asked why people didn’t take public transport a lot of people said it was too expensive.</w:t>
      </w:r>
    </w:p>
    <w:p w:rsidR="004E63E6" w:rsidRDefault="004E63E6" w:rsidP="004E63E6">
      <w:pPr>
        <w:pStyle w:val="Heading3"/>
      </w:pPr>
      <w:r>
        <w:t>Stagecoach</w:t>
      </w:r>
      <w:r w:rsidRPr="006B4761">
        <w:t>:</w:t>
      </w:r>
    </w:p>
    <w:p w:rsidR="004E63E6" w:rsidRPr="0071483B" w:rsidRDefault="004E63E6" w:rsidP="00CA441F">
      <w:pPr>
        <w:rPr>
          <w:lang w:eastAsia="en-GB"/>
        </w:rPr>
      </w:pPr>
      <w:r>
        <w:rPr>
          <w:lang w:eastAsia="en-GB"/>
        </w:rPr>
        <w:t xml:space="preserve">We hope to create a similar partnership with Stagecoach, the large bus company. Stagecoach already to partnerships with companies such as burger king and McDonald’s so we hope they will be open to the idea. </w:t>
      </w:r>
      <w:r w:rsidR="00640B2B">
        <w:rPr>
          <w:lang w:eastAsia="en-GB"/>
        </w:rPr>
        <w:t>This partnership should also be equally beneficial but is not as essential as the railway partnership as hardly any people complained about the prices of buses.</w:t>
      </w:r>
      <w:bookmarkStart w:id="0" w:name="_GoBack"/>
      <w:bookmarkEnd w:id="0"/>
    </w:p>
    <w:p w:rsidR="0071483B" w:rsidRPr="0071483B" w:rsidRDefault="0071483B" w:rsidP="00CA441F">
      <w:pPr>
        <w:pStyle w:val="Heading3"/>
      </w:pPr>
    </w:p>
    <w:sectPr w:rsidR="0071483B" w:rsidRPr="0071483B"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B3A" w:rsidRDefault="00B87B3A">
      <w:r>
        <w:separator/>
      </w:r>
    </w:p>
  </w:endnote>
  <w:endnote w:type="continuationSeparator" w:id="0">
    <w:p w:rsidR="00B87B3A" w:rsidRDefault="00B8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B3A" w:rsidRDefault="00B87B3A">
      <w:r>
        <w:separator/>
      </w:r>
    </w:p>
  </w:footnote>
  <w:footnote w:type="continuationSeparator" w:id="0">
    <w:p w:rsidR="00B87B3A" w:rsidRDefault="00B87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5BA22E9"/>
    <w:multiLevelType w:val="hybridMultilevel"/>
    <w:tmpl w:val="20FE296C"/>
    <w:numStyleLink w:val="NoteTakin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79"/>
    <w:rsid w:val="00001E8B"/>
    <w:rsid w:val="00187A1F"/>
    <w:rsid w:val="00304975"/>
    <w:rsid w:val="00394379"/>
    <w:rsid w:val="004E63E6"/>
    <w:rsid w:val="00640B2B"/>
    <w:rsid w:val="006B4761"/>
    <w:rsid w:val="0071483B"/>
    <w:rsid w:val="007C3D4D"/>
    <w:rsid w:val="00B401B9"/>
    <w:rsid w:val="00B87B3A"/>
    <w:rsid w:val="00C259DC"/>
    <w:rsid w:val="00CA294A"/>
    <w:rsid w:val="00CA441F"/>
    <w:rsid w:val="00CD7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58BE"/>
  <w15:docId w15:val="{22754AAD-26EB-524D-AEDD-44E0FC01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04975"/>
    <w:pPr>
      <w:spacing w:after="80" w:line="276" w:lineRule="auto"/>
    </w:pPr>
    <w:rPr>
      <w:rFonts w:ascii="Helvetica" w:hAnsi="Helvetica"/>
      <w:sz w:val="21"/>
      <w:szCs w:val="24"/>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03C1AA-B474-E842-8E12-F9CD8C77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notes1.dotx</Template>
  <TotalTime>17</TotalTime>
  <Pages>1</Pages>
  <Words>174</Words>
  <Characters>990</Characters>
  <Application>Microsoft Office Word</Application>
  <DocSecurity>0</DocSecurity>
  <Lines>14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1</cp:revision>
  <dcterms:created xsi:type="dcterms:W3CDTF">2019-01-14T11:30:00Z</dcterms:created>
  <dcterms:modified xsi:type="dcterms:W3CDTF">2019-01-14T12:20:00Z</dcterms:modified>
</cp:coreProperties>
</file>