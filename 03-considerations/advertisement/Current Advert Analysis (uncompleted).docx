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0D08" w14:textId="77777777" w:rsidR="00B401B9" w:rsidRPr="006B4761" w:rsidRDefault="00181F84" w:rsidP="007C3D4D">
      <w:pPr>
        <w:pStyle w:val="Heading1"/>
      </w:pPr>
      <w:r>
        <w:t>Current Ad</w:t>
      </w:r>
      <w:r w:rsidR="0069667C">
        <w:t>vert</w:t>
      </w:r>
      <w:r>
        <w:t xml:space="preserve"> Campaigns</w:t>
      </w:r>
    </w:p>
    <w:p w14:paraId="6163CB10" w14:textId="77777777" w:rsidR="007419E2" w:rsidRPr="00181F84" w:rsidRDefault="00181F84" w:rsidP="00181F84">
      <w:pPr>
        <w:pStyle w:val="Heading2"/>
      </w:pPr>
      <w:r>
        <w:t>analysis</w:t>
      </w:r>
    </w:p>
    <w:p w14:paraId="4C7218E0" w14:textId="5EE8DBF9" w:rsidR="007419E2" w:rsidRDefault="00181F84" w:rsidP="007419E2">
      <w:pPr>
        <w:pStyle w:val="Heading3"/>
      </w:pPr>
      <w:r>
        <w:t xml:space="preserve">WWF </w:t>
      </w:r>
      <w:r w:rsidR="00A61676">
        <w:t>(forest fires)</w:t>
      </w:r>
      <w:r w:rsidR="007419E2">
        <w:t>:</w:t>
      </w:r>
    </w:p>
    <w:p w14:paraId="50313113" w14:textId="77777777" w:rsidR="00181F84" w:rsidRPr="00181F84" w:rsidRDefault="00181F84" w:rsidP="001E53AD">
      <w:r w:rsidRPr="00181F84">
        <w:fldChar w:fldCharType="begin"/>
      </w:r>
      <w:r w:rsidRPr="00181F84">
        <w:instrText xml:space="preserve"> INCLUDEPICTURE "https://mir-s3-cdn-cf.behance.net/project_modules/max_3840/8409d831402001.564e88515e619.jpg" \* MERGEFORMATINET </w:instrText>
      </w:r>
      <w:r w:rsidRPr="00181F84">
        <w:fldChar w:fldCharType="separate"/>
      </w:r>
      <w:r w:rsidRPr="00181F84">
        <w:rPr>
          <w:noProof/>
        </w:rPr>
        <w:drawing>
          <wp:inline distT="0" distB="0" distL="0" distR="0" wp14:anchorId="10303104" wp14:editId="23D523D2">
            <wp:extent cx="6642100" cy="4375150"/>
            <wp:effectExtent l="0" t="0" r="0" b="6350"/>
            <wp:docPr id="1" name="Picture 1" descr="Image result for wwf campa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wf campa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4375150"/>
                    </a:xfrm>
                    <a:prstGeom prst="rect">
                      <a:avLst/>
                    </a:prstGeom>
                    <a:noFill/>
                    <a:ln>
                      <a:noFill/>
                    </a:ln>
                  </pic:spPr>
                </pic:pic>
              </a:graphicData>
            </a:graphic>
          </wp:inline>
        </w:drawing>
      </w:r>
      <w:r w:rsidRPr="00181F84">
        <w:fldChar w:fldCharType="end"/>
      </w:r>
    </w:p>
    <w:p w14:paraId="0A348EBB" w14:textId="77777777" w:rsidR="007419E2" w:rsidRPr="007419E2" w:rsidRDefault="007419E2" w:rsidP="001E53AD"/>
    <w:p w14:paraId="4EAAACAB" w14:textId="77777777" w:rsidR="000E5E42" w:rsidRDefault="00181F84" w:rsidP="00A61676">
      <w:r w:rsidRPr="001E53AD">
        <w:t>This successful poster uses techniques such as sho</w:t>
      </w:r>
      <w:r w:rsidR="0069667C" w:rsidRPr="001E53AD">
        <w:t>ck</w:t>
      </w:r>
      <w:r w:rsidRPr="001E53AD">
        <w:t xml:space="preserve"> and</w:t>
      </w:r>
      <w:r w:rsidR="0069667C" w:rsidRPr="001E53AD">
        <w:t xml:space="preserve"> an</w:t>
      </w:r>
      <w:r w:rsidRPr="001E53AD">
        <w:t xml:space="preserve"> </w:t>
      </w:r>
      <w:r w:rsidR="0069667C" w:rsidRPr="001E53AD">
        <w:t>infeasible scene to draw the audience’s attention. The use of a familiar household object such as the disposable tooth brush helps make the poster relevant to people and make the audience feel more responsible for problem they are describing as generally people tend to separate themselves from the damage humans, generally, are causing. We hope to do this in our app by working out statistics based upon the user’s data which will display information such as how much ice they, personally, have melted this year or how many polar bears the have killed.</w:t>
      </w:r>
      <w:r w:rsidR="000E5E42">
        <w:t xml:space="preserve"> </w:t>
      </w:r>
    </w:p>
    <w:p w14:paraId="497D34C0" w14:textId="77777777" w:rsidR="000E5E42" w:rsidRDefault="000E5E42" w:rsidP="00A61676"/>
    <w:p w14:paraId="6141AD6C" w14:textId="04AF05C6" w:rsidR="00BE1E2E" w:rsidRDefault="00BE1E2E" w:rsidP="00A61676">
      <w:r>
        <w:fldChar w:fldCharType="begin"/>
      </w:r>
      <w:r>
        <w:instrText xml:space="preserve"> INCLUDEPICTURE "https://lh4.googleusercontent.com/SvKyM2DfNM5zl4nWVYlK0aopNTBlVop_amwW_ojU3f_aNZNOXxgcMH_33UX775joI8atJXDExsoWUQCY_Bm39rxXkdkRdrFHOil-8jNcRziKTJ_byytrrGUhDQquFg_qcdqqweCpNzgaJsjhug" \* MERGEFORMATINET </w:instrText>
      </w:r>
      <w:r>
        <w:fldChar w:fldCharType="end"/>
      </w:r>
    </w:p>
    <w:p w14:paraId="701577BA" w14:textId="59185629" w:rsidR="00A61676" w:rsidRPr="00A61676" w:rsidRDefault="0099414A" w:rsidP="00A61676">
      <w:pPr>
        <w:rPr>
          <w:b/>
        </w:rPr>
      </w:pPr>
      <w:r w:rsidRPr="00A61676">
        <w:rPr>
          <w:b/>
          <w:noProof/>
        </w:rPr>
        <w:drawing>
          <wp:anchor distT="0" distB="0" distL="114300" distR="114300" simplePos="0" relativeHeight="251658240" behindDoc="1" locked="0" layoutInCell="1" allowOverlap="1" wp14:anchorId="5680E9DA" wp14:editId="275929BA">
            <wp:simplePos x="0" y="0"/>
            <wp:positionH relativeFrom="column">
              <wp:posOffset>8255</wp:posOffset>
            </wp:positionH>
            <wp:positionV relativeFrom="paragraph">
              <wp:posOffset>25400</wp:posOffset>
            </wp:positionV>
            <wp:extent cx="1433830" cy="1803400"/>
            <wp:effectExtent l="0" t="0" r="1270" b="0"/>
            <wp:wrapTight wrapText="bothSides">
              <wp:wrapPolygon edited="0">
                <wp:start x="0" y="0"/>
                <wp:lineTo x="0" y="21448"/>
                <wp:lineTo x="21428" y="21448"/>
                <wp:lineTo x="21428" y="0"/>
                <wp:lineTo x="0" y="0"/>
              </wp:wrapPolygon>
            </wp:wrapTight>
            <wp:docPr id="6" name="Picture 6" descr="Image result for emissions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missions advertis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3830" cy="180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676" w:rsidRPr="00A61676">
        <w:rPr>
          <w:b/>
        </w:rPr>
        <w:t>WWF (Global Warming):</w:t>
      </w:r>
    </w:p>
    <w:p w14:paraId="029F1F33" w14:textId="184F74A2" w:rsidR="00A61676" w:rsidRDefault="00A61676" w:rsidP="00A61676">
      <w:r>
        <w:t>These posters show the world wasting away like a melting ice cream. This imagery gives the audience something to think about</w:t>
      </w:r>
      <w:r>
        <w:t xml:space="preserve"> and relates to them</w:t>
      </w:r>
      <w:r>
        <w:t xml:space="preserve"> </w:t>
      </w:r>
      <w:r>
        <w:t>through</w:t>
      </w:r>
      <w:r>
        <w:t xml:space="preserve"> to the familiarity we have with </w:t>
      </w:r>
      <w:r>
        <w:t xml:space="preserve">an object like an </w:t>
      </w:r>
      <w:r>
        <w:t>ice cream</w:t>
      </w:r>
      <w:r>
        <w:t xml:space="preserve"> cone </w:t>
      </w:r>
      <w:r>
        <w:t>and could make them feel more responsible for their actions. It should also</w:t>
      </w:r>
      <w:r>
        <w:t xml:space="preserve"> hopefully</w:t>
      </w:r>
      <w:r>
        <w:t xml:space="preserve"> make them think on how they can change their habits to make the economy/environment a better place.</w:t>
      </w:r>
    </w:p>
    <w:p w14:paraId="2FA6E333" w14:textId="451EE538" w:rsidR="00BE1E2E" w:rsidRDefault="001E53AD" w:rsidP="001E53AD">
      <w:r>
        <w:fldChar w:fldCharType="begin"/>
      </w:r>
      <w:r>
        <w:instrText xml:space="preserve"> INCLUDEPICTURE "https://lh6.googleusercontent.com/JJCU1WBTimoohniqCpR781xv1m3v8ObVLNZidZj2ByD06Yrto4ajavm3iDu6pR4fIfNyWNgSz2CrZ6cWQFkU9KiPhVVy3Eo32GX4N-6hhvnUf4CsMYwd0NZWB2rie3ci3FC0U0XAOPKhq8tCTQ" \* MERGEFORMATINET </w:instrText>
      </w:r>
      <w:r>
        <w:fldChar w:fldCharType="end"/>
      </w:r>
      <w:r w:rsidR="00BE1E2E">
        <w:fldChar w:fldCharType="begin"/>
      </w:r>
      <w:r w:rsidR="00BE1E2E">
        <w:instrText xml:space="preserve"> INCLUDEPICTURE "https://lh4.googleusercontent.com/ytZ4hZPaF0JOOqSBg4RBtmO5fK1c3wsuGlQC3SRqaTS_bf5vfkCh5DIvgBG4cWvXfJ7Fm7ITZMCleCKNlmX2QoJAZEBoG57XLoB1eR1eopbuusG2g7eeVW1usdonItwODjz858ojXikoF3X5jg" \* MERGEFORMATINET </w:instrText>
      </w:r>
      <w:r w:rsidR="00BE1E2E">
        <w:fldChar w:fldCharType="end"/>
      </w:r>
      <w:r w:rsidR="00BE1E2E">
        <w:fldChar w:fldCharType="begin"/>
      </w:r>
      <w:r w:rsidR="00BE1E2E">
        <w:instrText xml:space="preserve"> INCLUDEPICTURE "https://lh6.googleusercontent.com/kI5ZOb6DBZnBQmzlTipqzg-Y7RQeH20QPUNHSkZ8wBEe7jw18y4JlKTviUXEIPPBvJhI4iP5COoKt62OoU2xvo1ahcJr0sJoFp9pV1qU3n0QRWBjhbErW4zoq-O3eNADYNuZCXwbWQ8L_3mTtw" \* MERGEFORMATINET </w:instrText>
      </w:r>
      <w:r w:rsidR="00BE1E2E">
        <w:fldChar w:fldCharType="end"/>
      </w:r>
      <w:r w:rsidR="00BE1E2E">
        <w:fldChar w:fldCharType="begin"/>
      </w:r>
      <w:r w:rsidR="00BE1E2E">
        <w:instrText xml:space="preserve"> INCLUDEPICTURE "https://lh3.googleusercontent.com/sPGZNIX5IGWlzB4cRBuUn4T5cPofL1Vq_q-vqNL0a9YKoRlzKmQvkfaIHbS6-Rq2fNAFvJ9_88kjkBeWfvR2zeYG0WSqjig9fSBVd3o_50lV1DrPXnpfUy1ZNWIhaVaCW0BSWzoo40ig4ryG6w" \* MERGEFORMATINET </w:instrText>
      </w:r>
      <w:r w:rsidR="00BE1E2E">
        <w:fldChar w:fldCharType="end"/>
      </w:r>
    </w:p>
    <w:p w14:paraId="3343CE8C" w14:textId="52790144" w:rsidR="00A61676" w:rsidRDefault="00A61676" w:rsidP="001E53AD"/>
    <w:p w14:paraId="7424A7E4" w14:textId="77777777" w:rsidR="00A61676" w:rsidRDefault="00A61676" w:rsidP="001E53AD"/>
    <w:p w14:paraId="3D49C95E" w14:textId="1A064FF3" w:rsidR="00A61676" w:rsidRDefault="00A61676" w:rsidP="00A61676">
      <w:pPr>
        <w:pStyle w:val="Heading3"/>
      </w:pPr>
      <w:r>
        <w:rPr>
          <w:noProof/>
        </w:rPr>
        <w:lastRenderedPageBreak/>
        <w:drawing>
          <wp:anchor distT="0" distB="0" distL="114300" distR="114300" simplePos="0" relativeHeight="251660288" behindDoc="1" locked="0" layoutInCell="1" allowOverlap="1" wp14:anchorId="42CC0010" wp14:editId="7A2D2499">
            <wp:simplePos x="0" y="0"/>
            <wp:positionH relativeFrom="column">
              <wp:posOffset>16510</wp:posOffset>
            </wp:positionH>
            <wp:positionV relativeFrom="paragraph">
              <wp:posOffset>358775</wp:posOffset>
            </wp:positionV>
            <wp:extent cx="6547485" cy="4656455"/>
            <wp:effectExtent l="0" t="0" r="5715" b="4445"/>
            <wp:wrapTight wrapText="bothSides">
              <wp:wrapPolygon edited="0">
                <wp:start x="0" y="0"/>
                <wp:lineTo x="0" y="21562"/>
                <wp:lineTo x="21577" y="21562"/>
                <wp:lineTo x="21577" y="0"/>
                <wp:lineTo x="0" y="0"/>
              </wp:wrapPolygon>
            </wp:wrapTight>
            <wp:docPr id="4" name="Picture 4" descr="Image result for environmental pollution 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nvironmental pollution advertis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7485" cy="4656455"/>
                    </a:xfrm>
                    <a:prstGeom prst="rect">
                      <a:avLst/>
                    </a:prstGeom>
                    <a:noFill/>
                    <a:ln>
                      <a:noFill/>
                    </a:ln>
                  </pic:spPr>
                </pic:pic>
              </a:graphicData>
            </a:graphic>
            <wp14:sizeRelH relativeFrom="page">
              <wp14:pctWidth>0</wp14:pctWidth>
            </wp14:sizeRelH>
            <wp14:sizeRelV relativeFrom="page">
              <wp14:pctHeight>0</wp14:pctHeight>
            </wp14:sizeRelV>
          </wp:anchor>
        </w:drawing>
      </w:r>
      <w:r>
        <w:t>WWF (</w:t>
      </w:r>
      <w:r>
        <w:t>over/irresponsible fishing</w:t>
      </w:r>
      <w:r>
        <w:t>):</w:t>
      </w:r>
    </w:p>
    <w:p w14:paraId="76114926" w14:textId="635D8FF3" w:rsidR="007419E2" w:rsidRDefault="00A61676" w:rsidP="001E53AD">
      <w:r>
        <w:t>The minimal approach depicted in t</w:t>
      </w:r>
      <w:r w:rsidR="000E5E42">
        <w:t xml:space="preserve">his poster is aesthetically pleasing but also creates an eerie atmosphere, assisted by the seeming endlessness of the scene depicted. The poster is clever and use a common feeling of fear towards sharks to relate to the audience but also to help put into scale the gravity of animal extinction.  </w:t>
      </w:r>
    </w:p>
    <w:p w14:paraId="17685431" w14:textId="18729965" w:rsidR="000E5E42" w:rsidRDefault="000E5E42" w:rsidP="001E53AD"/>
    <w:p w14:paraId="7F737701" w14:textId="77777777" w:rsidR="000E5E42" w:rsidRPr="007419E2" w:rsidRDefault="000E5E42" w:rsidP="001E53AD">
      <w:bookmarkStart w:id="0" w:name="_GoBack"/>
      <w:bookmarkEnd w:id="0"/>
    </w:p>
    <w:sectPr w:rsidR="000E5E42" w:rsidRPr="007419E2"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FDB8A" w14:textId="77777777" w:rsidR="004629DD" w:rsidRDefault="004629DD" w:rsidP="001E53AD">
      <w:r>
        <w:separator/>
      </w:r>
    </w:p>
  </w:endnote>
  <w:endnote w:type="continuationSeparator" w:id="0">
    <w:p w14:paraId="333E8E06" w14:textId="77777777" w:rsidR="004629DD" w:rsidRDefault="004629DD" w:rsidP="001E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F9730" w14:textId="77777777" w:rsidR="004629DD" w:rsidRDefault="004629DD" w:rsidP="001E53AD">
      <w:r>
        <w:separator/>
      </w:r>
    </w:p>
  </w:footnote>
  <w:footnote w:type="continuationSeparator" w:id="0">
    <w:p w14:paraId="31A8E99A" w14:textId="77777777" w:rsidR="004629DD" w:rsidRDefault="004629DD" w:rsidP="001E5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8182B"/>
    <w:multiLevelType w:val="hybridMultilevel"/>
    <w:tmpl w:val="D4EA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C0258"/>
    <w:multiLevelType w:val="hybridMultilevel"/>
    <w:tmpl w:val="31F6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3" w15:restartNumberingAfterBreak="0">
    <w:nsid w:val="3AB91998"/>
    <w:multiLevelType w:val="hybridMultilevel"/>
    <w:tmpl w:val="FFD092C8"/>
    <w:lvl w:ilvl="0" w:tplc="9CF864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A22E9"/>
    <w:multiLevelType w:val="hybridMultilevel"/>
    <w:tmpl w:val="20FE296C"/>
    <w:numStyleLink w:val="NoteTaking"/>
  </w:abstractNum>
  <w:abstractNum w:abstractNumId="5" w15:restartNumberingAfterBreak="0">
    <w:nsid w:val="4B9E3D44"/>
    <w:multiLevelType w:val="hybridMultilevel"/>
    <w:tmpl w:val="190AE7F8"/>
    <w:lvl w:ilvl="0" w:tplc="9CF864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C567D"/>
    <w:multiLevelType w:val="hybridMultilevel"/>
    <w:tmpl w:val="8AFA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E2"/>
    <w:rsid w:val="000E5E42"/>
    <w:rsid w:val="00181F84"/>
    <w:rsid w:val="001E53AD"/>
    <w:rsid w:val="004629DD"/>
    <w:rsid w:val="005F148A"/>
    <w:rsid w:val="0069667C"/>
    <w:rsid w:val="006B4761"/>
    <w:rsid w:val="007419E2"/>
    <w:rsid w:val="007C3D4D"/>
    <w:rsid w:val="009708F9"/>
    <w:rsid w:val="0099414A"/>
    <w:rsid w:val="00A61676"/>
    <w:rsid w:val="00B401B9"/>
    <w:rsid w:val="00BE1E2E"/>
    <w:rsid w:val="00C259DC"/>
    <w:rsid w:val="00CA294A"/>
    <w:rsid w:val="00F44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454A"/>
  <w15:docId w15:val="{AB0A100A-972A-7840-9A35-108E3F83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53AD"/>
    <w:pPr>
      <w:spacing w:line="288" w:lineRule="auto"/>
      <w:contextualSpacing/>
      <w:outlineLvl w:val="3"/>
    </w:pPr>
    <w:rPr>
      <w:rFonts w:ascii="Helvetica" w:hAnsi="Helvetica" w:cs="Arial Unicode MS"/>
      <w:color w:val="000000"/>
      <w:sz w:val="22"/>
      <w:szCs w:val="22"/>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body"/>
    <w:basedOn w:val="Body"/>
    <w:next w:val="Normal"/>
    <w:link w:val="Heading4Char"/>
    <w:uiPriority w:val="9"/>
    <w:unhideWhenUsed/>
    <w:qFormat/>
    <w:rsid w:val="007419E2"/>
    <w:pPr>
      <w:spacing w:after="0"/>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body Char"/>
    <w:basedOn w:val="DefaultParagraphFont"/>
    <w:link w:val="Heading4"/>
    <w:uiPriority w:val="9"/>
    <w:rsid w:val="007419E2"/>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 w:type="table" w:styleId="TableGrid">
    <w:name w:val="Table Grid"/>
    <w:basedOn w:val="TableNormal"/>
    <w:uiPriority w:val="39"/>
    <w:rsid w:val="007419E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69667C"/>
    <w:pPr>
      <w:ind w:left="720"/>
    </w:pPr>
  </w:style>
  <w:style w:type="paragraph" w:styleId="NormalWeb">
    <w:name w:val="Normal (Web)"/>
    <w:basedOn w:val="Normal"/>
    <w:uiPriority w:val="99"/>
    <w:unhideWhenUsed/>
    <w:rsid w:val="00BE1E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3035">
      <w:bodyDiv w:val="1"/>
      <w:marLeft w:val="0"/>
      <w:marRight w:val="0"/>
      <w:marTop w:val="0"/>
      <w:marBottom w:val="0"/>
      <w:divBdr>
        <w:top w:val="none" w:sz="0" w:space="0" w:color="auto"/>
        <w:left w:val="none" w:sz="0" w:space="0" w:color="auto"/>
        <w:bottom w:val="none" w:sz="0" w:space="0" w:color="auto"/>
        <w:right w:val="none" w:sz="0" w:space="0" w:color="auto"/>
      </w:divBdr>
    </w:div>
    <w:div w:id="1109620442">
      <w:bodyDiv w:val="1"/>
      <w:marLeft w:val="0"/>
      <w:marRight w:val="0"/>
      <w:marTop w:val="0"/>
      <w:marBottom w:val="0"/>
      <w:divBdr>
        <w:top w:val="none" w:sz="0" w:space="0" w:color="auto"/>
        <w:left w:val="none" w:sz="0" w:space="0" w:color="auto"/>
        <w:bottom w:val="none" w:sz="0" w:space="0" w:color="auto"/>
        <w:right w:val="none" w:sz="0" w:space="0" w:color="auto"/>
      </w:divBdr>
    </w:div>
    <w:div w:id="1344622368">
      <w:bodyDiv w:val="1"/>
      <w:marLeft w:val="0"/>
      <w:marRight w:val="0"/>
      <w:marTop w:val="0"/>
      <w:marBottom w:val="0"/>
      <w:divBdr>
        <w:top w:val="none" w:sz="0" w:space="0" w:color="auto"/>
        <w:left w:val="none" w:sz="0" w:space="0" w:color="auto"/>
        <w:bottom w:val="none" w:sz="0" w:space="0" w:color="auto"/>
        <w:right w:val="none" w:sz="0" w:space="0" w:color="auto"/>
      </w:divBdr>
    </w:div>
    <w:div w:id="1585648573">
      <w:bodyDiv w:val="1"/>
      <w:marLeft w:val="0"/>
      <w:marRight w:val="0"/>
      <w:marTop w:val="0"/>
      <w:marBottom w:val="0"/>
      <w:divBdr>
        <w:top w:val="none" w:sz="0" w:space="0" w:color="auto"/>
        <w:left w:val="none" w:sz="0" w:space="0" w:color="auto"/>
        <w:bottom w:val="none" w:sz="0" w:space="0" w:color="auto"/>
        <w:right w:val="none" w:sz="0" w:space="0" w:color="auto"/>
      </w:divBdr>
    </w:div>
    <w:div w:id="1860123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7847F0-8BBA-154F-9626-A6E8CD21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notes.dotx</Template>
  <TotalTime>27</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7</cp:revision>
  <dcterms:created xsi:type="dcterms:W3CDTF">2018-12-11T14:58:00Z</dcterms:created>
  <dcterms:modified xsi:type="dcterms:W3CDTF">2018-12-29T15:02:00Z</dcterms:modified>
</cp:coreProperties>
</file>