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18EE2" w14:textId="77777777" w:rsidR="00B401B9" w:rsidRPr="0005010C" w:rsidRDefault="00DB1DD0" w:rsidP="0005010C">
      <w:pPr>
        <w:pStyle w:val="Heading1"/>
      </w:pPr>
      <w:r>
        <w:t>Footprints</w:t>
      </w:r>
    </w:p>
    <w:p w14:paraId="4A4339DC" w14:textId="77777777" w:rsidR="00B401B9" w:rsidRPr="006B4761" w:rsidRDefault="00DB1DD0" w:rsidP="007C3D4D">
      <w:pPr>
        <w:pStyle w:val="Heading2"/>
      </w:pPr>
      <w:r>
        <w:t>Emissions Tracking App</w:t>
      </w:r>
    </w:p>
    <w:p w14:paraId="100F8AE3" w14:textId="77777777" w:rsidR="00CA441F" w:rsidRDefault="00DB1DD0" w:rsidP="00CA441F">
      <w:pPr>
        <w:pStyle w:val="Heading3"/>
        <w:rPr>
          <w:rStyle w:val="SubtleReference"/>
          <w:smallCaps w:val="0"/>
          <w:color w:val="000000"/>
        </w:rPr>
      </w:pPr>
      <w:r>
        <w:t>SLIDE ONE</w:t>
      </w:r>
      <w:r w:rsidR="00CA441F" w:rsidRPr="006B4761">
        <w:t>:</w:t>
      </w:r>
    </w:p>
    <w:p w14:paraId="3F4FD166" w14:textId="77777777" w:rsidR="0005010C" w:rsidRDefault="00DB1DD0" w:rsidP="004E4E04">
      <w:pPr>
        <w:pStyle w:val="standard"/>
      </w:pPr>
      <w:r>
        <w:t>Welcome.</w:t>
      </w:r>
    </w:p>
    <w:p w14:paraId="742112F7" w14:textId="77777777" w:rsidR="0005010C" w:rsidRDefault="0005010C" w:rsidP="0005010C">
      <w:pPr>
        <w:pStyle w:val="Heading3"/>
      </w:pPr>
      <w:r>
        <w:t>SLIDE TWO:</w:t>
      </w:r>
    </w:p>
    <w:p w14:paraId="33E17090" w14:textId="77777777" w:rsidR="0005010C" w:rsidRDefault="0005010C" w:rsidP="0005010C">
      <w:pPr>
        <w:pStyle w:val="standard"/>
      </w:pPr>
      <w:r>
        <w:t>Logo</w:t>
      </w:r>
    </w:p>
    <w:p w14:paraId="6AA80E44" w14:textId="77777777" w:rsidR="0005010C" w:rsidRDefault="0005010C" w:rsidP="0005010C">
      <w:pPr>
        <w:pStyle w:val="standard"/>
      </w:pPr>
      <w:r>
        <w:t>an app to help commuters reduce their carbon footprint</w:t>
      </w:r>
    </w:p>
    <w:p w14:paraId="4C382B42" w14:textId="77777777" w:rsidR="0005010C" w:rsidRDefault="0005010C" w:rsidP="004E4E04">
      <w:pPr>
        <w:pStyle w:val="standard"/>
      </w:pPr>
      <w:r>
        <w:t>[describe the app] - Sidney</w:t>
      </w:r>
    </w:p>
    <w:p w14:paraId="21E053AD" w14:textId="77777777" w:rsidR="0005010C" w:rsidRDefault="0005010C" w:rsidP="0005010C">
      <w:pPr>
        <w:pStyle w:val="Heading3"/>
      </w:pPr>
      <w:r>
        <w:t>SLIDE THREE:</w:t>
      </w:r>
    </w:p>
    <w:p w14:paraId="35F6DF60" w14:textId="77777777" w:rsidR="0005010C" w:rsidRDefault="0005010C" w:rsidP="0005010C">
      <w:pPr>
        <w:pStyle w:val="standard"/>
      </w:pPr>
      <w:r>
        <w:t>Why the world needs Footprints.</w:t>
      </w:r>
    </w:p>
    <w:p w14:paraId="5AE4434F" w14:textId="77777777" w:rsidR="0005010C" w:rsidRDefault="0005010C" w:rsidP="0005010C">
      <w:pPr>
        <w:pStyle w:val="standard"/>
      </w:pPr>
      <w:r>
        <w:t>Graphs and images of pollution and its effects.</w:t>
      </w:r>
    </w:p>
    <w:p w14:paraId="01F71AF3" w14:textId="77777777" w:rsidR="0005010C" w:rsidRDefault="0005010C" w:rsidP="004E4E04">
      <w:pPr>
        <w:pStyle w:val="standard"/>
      </w:pPr>
      <w:r>
        <w:t>[talk about research we’ve done and how much of an issue commuting is]</w:t>
      </w:r>
      <w:r w:rsidR="004E4E04">
        <w:t xml:space="preserve"> – </w:t>
      </w:r>
      <w:r w:rsidR="005A7557">
        <w:t>A</w:t>
      </w:r>
      <w:r w:rsidR="004E4E04">
        <w:t>lex/</w:t>
      </w:r>
      <w:r w:rsidR="005A7557">
        <w:t>E</w:t>
      </w:r>
      <w:r w:rsidR="004E4E04">
        <w:t>than</w:t>
      </w:r>
    </w:p>
    <w:p w14:paraId="7FD1894E" w14:textId="77777777" w:rsidR="0005010C" w:rsidRDefault="0005010C" w:rsidP="0005010C">
      <w:pPr>
        <w:pStyle w:val="Heading3"/>
      </w:pPr>
      <w:r>
        <w:t>SLIDE FOUR:</w:t>
      </w:r>
    </w:p>
    <w:p w14:paraId="248D7BE9" w14:textId="77777777" w:rsidR="0005010C" w:rsidRDefault="0005010C" w:rsidP="0005010C">
      <w:pPr>
        <w:pStyle w:val="standard"/>
      </w:pPr>
      <w:r>
        <w:t>How does it work?</w:t>
      </w:r>
    </w:p>
    <w:p w14:paraId="62D76CE3" w14:textId="77777777" w:rsidR="0005010C" w:rsidRDefault="0005010C" w:rsidP="0005010C">
      <w:pPr>
        <w:pStyle w:val="standard"/>
      </w:pPr>
      <w:r>
        <w:t>Pictures of the app.</w:t>
      </w:r>
    </w:p>
    <w:p w14:paraId="7D793919" w14:textId="77777777" w:rsidR="0005010C" w:rsidRDefault="0005010C" w:rsidP="0005010C">
      <w:pPr>
        <w:pStyle w:val="standard"/>
      </w:pPr>
      <w:r>
        <w:t>[talk about how the app works, motivation techniques etc. tracking and data use]</w:t>
      </w:r>
      <w:r w:rsidR="004E4E04">
        <w:t xml:space="preserve"> - Sidney</w:t>
      </w:r>
    </w:p>
    <w:p w14:paraId="2E905EDB" w14:textId="77777777" w:rsidR="0005010C" w:rsidRDefault="0005010C" w:rsidP="0005010C">
      <w:pPr>
        <w:pStyle w:val="Heading3"/>
      </w:pPr>
      <w:r>
        <w:t>SLIDE FIVE:</w:t>
      </w:r>
    </w:p>
    <w:p w14:paraId="7393CB40" w14:textId="77777777" w:rsidR="0005010C" w:rsidRDefault="0005010C" w:rsidP="0005010C">
      <w:pPr>
        <w:rPr>
          <w:lang w:eastAsia="en-GB"/>
        </w:rPr>
      </w:pPr>
      <w:r>
        <w:rPr>
          <w:lang w:eastAsia="en-GB"/>
        </w:rPr>
        <w:t>How does it get this data?</w:t>
      </w:r>
    </w:p>
    <w:p w14:paraId="07E95256" w14:textId="77777777" w:rsidR="0005010C" w:rsidRDefault="0005010C" w:rsidP="0005010C">
      <w:pPr>
        <w:rPr>
          <w:lang w:eastAsia="en-GB"/>
        </w:rPr>
      </w:pPr>
      <w:r>
        <w:rPr>
          <w:lang w:eastAsia="en-GB"/>
        </w:rPr>
        <w:t>Google logo, OBD device picture</w:t>
      </w:r>
    </w:p>
    <w:p w14:paraId="1D0858EE" w14:textId="77777777" w:rsidR="0005010C" w:rsidRDefault="0005010C" w:rsidP="0005010C">
      <w:pPr>
        <w:rPr>
          <w:lang w:eastAsia="en-GB"/>
        </w:rPr>
      </w:pPr>
      <w:r>
        <w:rPr>
          <w:lang w:eastAsia="en-GB"/>
        </w:rPr>
        <w:t>[talk about APIs, OBD devices and the privacy in use of your data]</w:t>
      </w:r>
      <w:r w:rsidR="004E4E04">
        <w:rPr>
          <w:lang w:eastAsia="en-GB"/>
        </w:rPr>
        <w:t xml:space="preserve"> -</w:t>
      </w:r>
      <w:r w:rsidR="005A7557">
        <w:rPr>
          <w:lang w:eastAsia="en-GB"/>
        </w:rPr>
        <w:t>B</w:t>
      </w:r>
      <w:r w:rsidR="004E4E04">
        <w:rPr>
          <w:lang w:eastAsia="en-GB"/>
        </w:rPr>
        <w:t>en</w:t>
      </w:r>
    </w:p>
    <w:p w14:paraId="644851F7" w14:textId="77777777" w:rsidR="0005010C" w:rsidRDefault="0005010C" w:rsidP="0005010C">
      <w:pPr>
        <w:pStyle w:val="Heading3"/>
      </w:pPr>
      <w:r>
        <w:t>SLIDE SIX:</w:t>
      </w:r>
    </w:p>
    <w:p w14:paraId="457D50B7" w14:textId="77777777" w:rsidR="0005010C" w:rsidRDefault="0005010C" w:rsidP="0005010C">
      <w:pPr>
        <w:rPr>
          <w:lang w:eastAsia="en-GB"/>
        </w:rPr>
      </w:pPr>
      <w:r>
        <w:rPr>
          <w:lang w:eastAsia="en-GB"/>
        </w:rPr>
        <w:t>Okay, but how does helping the environment help me?</w:t>
      </w:r>
    </w:p>
    <w:p w14:paraId="738E4A1A" w14:textId="77777777" w:rsidR="0005010C" w:rsidRDefault="0005010C" w:rsidP="0005010C">
      <w:pPr>
        <w:rPr>
          <w:lang w:eastAsia="en-GB"/>
        </w:rPr>
      </w:pPr>
      <w:r>
        <w:rPr>
          <w:lang w:eastAsia="en-GB"/>
        </w:rPr>
        <w:t>Health statistics, polar bears.</w:t>
      </w:r>
    </w:p>
    <w:p w14:paraId="34BDCE8B" w14:textId="77777777" w:rsidR="0005010C" w:rsidRDefault="0005010C" w:rsidP="0005010C">
      <w:pPr>
        <w:rPr>
          <w:lang w:eastAsia="en-GB"/>
        </w:rPr>
      </w:pPr>
      <w:r>
        <w:rPr>
          <w:lang w:eastAsia="en-GB"/>
        </w:rPr>
        <w:t>[besides the obvious – explain our environmental impact again and what it will mean for humans, it will also help its users save money and exercise more, trading unhealthy and damaging forms of transport for healthier and more economical types]</w:t>
      </w:r>
      <w:r w:rsidR="004E4E04">
        <w:rPr>
          <w:lang w:eastAsia="en-GB"/>
        </w:rPr>
        <w:t xml:space="preserve"> – </w:t>
      </w:r>
      <w:r w:rsidR="005A7557">
        <w:rPr>
          <w:lang w:eastAsia="en-GB"/>
        </w:rPr>
        <w:t>A</w:t>
      </w:r>
      <w:r w:rsidR="004E4E04">
        <w:rPr>
          <w:lang w:eastAsia="en-GB"/>
        </w:rPr>
        <w:t>lex/</w:t>
      </w:r>
      <w:r w:rsidR="005A7557">
        <w:rPr>
          <w:lang w:eastAsia="en-GB"/>
        </w:rPr>
        <w:t>Et</w:t>
      </w:r>
      <w:r w:rsidR="004E4E04">
        <w:rPr>
          <w:lang w:eastAsia="en-GB"/>
        </w:rPr>
        <w:t>han</w:t>
      </w:r>
    </w:p>
    <w:p w14:paraId="70A97127" w14:textId="77777777" w:rsidR="0005010C" w:rsidRDefault="0005010C" w:rsidP="0005010C">
      <w:pPr>
        <w:pStyle w:val="Heading3"/>
      </w:pPr>
      <w:r>
        <w:t>SLIDE SEVEN:</w:t>
      </w:r>
    </w:p>
    <w:p w14:paraId="2F66CA06" w14:textId="77777777" w:rsidR="0005010C" w:rsidRDefault="0005010C" w:rsidP="0005010C">
      <w:pPr>
        <w:rPr>
          <w:lang w:eastAsia="en-GB"/>
        </w:rPr>
      </w:pPr>
      <w:r>
        <w:rPr>
          <w:lang w:eastAsia="en-GB"/>
        </w:rPr>
        <w:t>Partnerships.</w:t>
      </w:r>
    </w:p>
    <w:p w14:paraId="15610E8A" w14:textId="77777777" w:rsidR="0005010C" w:rsidRDefault="0005010C" w:rsidP="0005010C">
      <w:pPr>
        <w:rPr>
          <w:lang w:eastAsia="en-GB"/>
        </w:rPr>
      </w:pPr>
      <w:r>
        <w:rPr>
          <w:lang w:eastAsia="en-GB"/>
        </w:rPr>
        <w:t>Logos for trainline and stagecoach.</w:t>
      </w:r>
    </w:p>
    <w:p w14:paraId="47778D1D" w14:textId="77777777" w:rsidR="0005010C" w:rsidRDefault="0005010C" w:rsidP="0005010C">
      <w:pPr>
        <w:rPr>
          <w:lang w:eastAsia="en-GB"/>
        </w:rPr>
      </w:pPr>
      <w:r>
        <w:rPr>
          <w:lang w:eastAsia="en-GB"/>
        </w:rPr>
        <w:t>[talk about how a partnership like this will work and the benefits it will have for our customers and what the other companies will get out of it]</w:t>
      </w:r>
      <w:r w:rsidR="004E4E04">
        <w:rPr>
          <w:lang w:eastAsia="en-GB"/>
        </w:rPr>
        <w:t xml:space="preserve"> – </w:t>
      </w:r>
      <w:r w:rsidR="005A7557">
        <w:rPr>
          <w:lang w:eastAsia="en-GB"/>
        </w:rPr>
        <w:t>A</w:t>
      </w:r>
      <w:r w:rsidR="004E4E04">
        <w:rPr>
          <w:lang w:eastAsia="en-GB"/>
        </w:rPr>
        <w:t>lex/</w:t>
      </w:r>
      <w:r w:rsidR="005A7557">
        <w:rPr>
          <w:lang w:eastAsia="en-GB"/>
        </w:rPr>
        <w:t>E</w:t>
      </w:r>
      <w:r w:rsidR="004E4E04">
        <w:rPr>
          <w:lang w:eastAsia="en-GB"/>
        </w:rPr>
        <w:t>than</w:t>
      </w:r>
    </w:p>
    <w:p w14:paraId="506D683A" w14:textId="77777777" w:rsidR="004E4E04" w:rsidRDefault="004E4E04" w:rsidP="004E4E04">
      <w:pPr>
        <w:pStyle w:val="Heading3"/>
      </w:pPr>
      <w:r>
        <w:t>SLIDE EIGHT:</w:t>
      </w:r>
    </w:p>
    <w:p w14:paraId="104458FB" w14:textId="77777777" w:rsidR="005A7557" w:rsidRDefault="004E4E04" w:rsidP="004E4E04">
      <w:pPr>
        <w:rPr>
          <w:lang w:eastAsia="en-GB"/>
        </w:rPr>
      </w:pPr>
      <w:r>
        <w:rPr>
          <w:lang w:eastAsia="en-GB"/>
        </w:rPr>
        <w:t>Design.</w:t>
      </w:r>
    </w:p>
    <w:p w14:paraId="29165BD8" w14:textId="77777777" w:rsidR="005A7557" w:rsidRDefault="005A7557" w:rsidP="004E4E04">
      <w:pPr>
        <w:rPr>
          <w:lang w:eastAsia="en-GB"/>
        </w:rPr>
      </w:pPr>
      <w:r>
        <w:rPr>
          <w:lang w:eastAsia="en-GB"/>
        </w:rPr>
        <w:t>Colour scheme photos</w:t>
      </w:r>
    </w:p>
    <w:p w14:paraId="59CE2BF5" w14:textId="77777777" w:rsidR="002A1A4C" w:rsidRPr="004E4E04" w:rsidRDefault="004E4E04" w:rsidP="002A1A4C">
      <w:pPr>
        <w:rPr>
          <w:lang w:eastAsia="en-GB"/>
        </w:rPr>
      </w:pPr>
      <w:r>
        <w:rPr>
          <w:lang w:eastAsia="en-GB"/>
        </w:rPr>
        <w:t>[</w:t>
      </w:r>
      <w:r w:rsidR="005A7557">
        <w:rPr>
          <w:lang w:eastAsia="en-GB"/>
        </w:rPr>
        <w:t>talk about design choices, colour palette, format, menus, font and all things UX</w:t>
      </w:r>
      <w:r>
        <w:rPr>
          <w:lang w:eastAsia="en-GB"/>
        </w:rPr>
        <w:t xml:space="preserve">] </w:t>
      </w:r>
      <w:r w:rsidR="005A7557">
        <w:rPr>
          <w:lang w:eastAsia="en-GB"/>
        </w:rPr>
        <w:t>–</w:t>
      </w:r>
      <w:r>
        <w:rPr>
          <w:lang w:eastAsia="en-GB"/>
        </w:rPr>
        <w:t xml:space="preserve"> </w:t>
      </w:r>
      <w:r w:rsidR="005A7557">
        <w:rPr>
          <w:lang w:eastAsia="en-GB"/>
        </w:rPr>
        <w:t>B</w:t>
      </w:r>
      <w:r>
        <w:rPr>
          <w:lang w:eastAsia="en-GB"/>
        </w:rPr>
        <w:t>en</w:t>
      </w:r>
      <w:r w:rsidR="005A7557">
        <w:rPr>
          <w:lang w:eastAsia="en-GB"/>
        </w:rPr>
        <w:t>/Sidney</w:t>
      </w:r>
      <w:r w:rsidR="002A1A4C" w:rsidRPr="002A1A4C">
        <w:rPr>
          <w:lang w:eastAsia="en-GB"/>
        </w:rPr>
        <w:t xml:space="preserve"> </w:t>
      </w:r>
    </w:p>
    <w:p w14:paraId="55794293" w14:textId="77777777" w:rsidR="002A1A4C" w:rsidRDefault="002A1A4C" w:rsidP="002A1A4C">
      <w:pPr>
        <w:pStyle w:val="Heading3"/>
      </w:pPr>
      <w:r>
        <w:t xml:space="preserve">SLIDE </w:t>
      </w:r>
      <w:r>
        <w:t>NINE</w:t>
      </w:r>
      <w:r>
        <w:t>:</w:t>
      </w:r>
    </w:p>
    <w:p w14:paraId="27FBE2D0" w14:textId="2DEFA0CB" w:rsidR="002A1A4C" w:rsidRDefault="002A1A4C" w:rsidP="002A1A4C">
      <w:pPr>
        <w:rPr>
          <w:lang w:eastAsia="en-GB"/>
        </w:rPr>
      </w:pPr>
      <w:r>
        <w:rPr>
          <w:lang w:eastAsia="en-GB"/>
        </w:rPr>
        <w:t>Advertisement posters and themes [maybe]</w:t>
      </w:r>
      <w:bookmarkStart w:id="0" w:name="_GoBack"/>
      <w:bookmarkEnd w:id="0"/>
    </w:p>
    <w:p w14:paraId="767A3D82" w14:textId="77777777" w:rsidR="002A1A4C" w:rsidRDefault="002A1A4C" w:rsidP="002A1A4C">
      <w:pPr>
        <w:pStyle w:val="Heading3"/>
      </w:pPr>
      <w:r>
        <w:t xml:space="preserve">SLIDE </w:t>
      </w:r>
      <w:r>
        <w:t>TEN</w:t>
      </w:r>
      <w:r>
        <w:t>:</w:t>
      </w:r>
    </w:p>
    <w:p w14:paraId="4A96984A" w14:textId="77777777" w:rsidR="002A1A4C" w:rsidRDefault="002A1A4C" w:rsidP="002A1A4C">
      <w:pPr>
        <w:rPr>
          <w:lang w:eastAsia="en-GB"/>
        </w:rPr>
      </w:pPr>
      <w:r>
        <w:rPr>
          <w:lang w:eastAsia="en-GB"/>
        </w:rPr>
        <w:t>Thank you.</w:t>
      </w:r>
      <w:r>
        <w:rPr>
          <w:lang w:eastAsia="en-GB"/>
        </w:rPr>
        <w:t xml:space="preserve"> </w:t>
      </w:r>
      <w:r>
        <w:rPr>
          <w:lang w:eastAsia="en-GB"/>
        </w:rPr>
        <w:t>Are there any questions?</w:t>
      </w:r>
    </w:p>
    <w:p w14:paraId="0E5D36A9" w14:textId="77777777" w:rsidR="004E4E04" w:rsidRPr="004E4E04" w:rsidRDefault="004E4E04" w:rsidP="002A1A4C">
      <w:pPr>
        <w:rPr>
          <w:lang w:eastAsia="en-GB"/>
        </w:rPr>
      </w:pPr>
    </w:p>
    <w:sectPr w:rsidR="004E4E04" w:rsidRPr="004E4E04"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9A1EE" w14:textId="77777777" w:rsidR="00BE0270" w:rsidRDefault="00BE0270">
      <w:r>
        <w:separator/>
      </w:r>
    </w:p>
  </w:endnote>
  <w:endnote w:type="continuationSeparator" w:id="0">
    <w:p w14:paraId="4FF56EF6" w14:textId="77777777" w:rsidR="00BE0270" w:rsidRDefault="00BE0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8A4F1" w14:textId="77777777" w:rsidR="00BE0270" w:rsidRDefault="00BE0270">
      <w:r>
        <w:separator/>
      </w:r>
    </w:p>
  </w:footnote>
  <w:footnote w:type="continuationSeparator" w:id="0">
    <w:p w14:paraId="08CE6C3A" w14:textId="77777777" w:rsidR="00BE0270" w:rsidRDefault="00BE0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709C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0A80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8E7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2C6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304A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16EB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C02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3498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226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CE7F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1" w15:restartNumberingAfterBreak="0">
    <w:nsid w:val="45BA22E9"/>
    <w:multiLevelType w:val="hybridMultilevel"/>
    <w:tmpl w:val="20FE296C"/>
    <w:numStyleLink w:val="NoteTaking"/>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23"/>
    <w:rsid w:val="00001E8B"/>
    <w:rsid w:val="0005010C"/>
    <w:rsid w:val="00187A1F"/>
    <w:rsid w:val="001F7226"/>
    <w:rsid w:val="002A1A4C"/>
    <w:rsid w:val="00304975"/>
    <w:rsid w:val="004E4E04"/>
    <w:rsid w:val="005A7557"/>
    <w:rsid w:val="006B4761"/>
    <w:rsid w:val="0071483B"/>
    <w:rsid w:val="007C3D4D"/>
    <w:rsid w:val="00B401B9"/>
    <w:rsid w:val="00BE0270"/>
    <w:rsid w:val="00C259DC"/>
    <w:rsid w:val="00CA294A"/>
    <w:rsid w:val="00CA441F"/>
    <w:rsid w:val="00CD7475"/>
    <w:rsid w:val="00DB1DD0"/>
    <w:rsid w:val="00E31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39D6"/>
  <w15:docId w15:val="{5F632794-468C-C042-B39A-E67B9DE2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04975"/>
    <w:pPr>
      <w:spacing w:after="80" w:line="276" w:lineRule="auto"/>
    </w:pPr>
    <w:rPr>
      <w:rFonts w:ascii="Helvetica" w:hAnsi="Helvetica"/>
      <w:sz w:val="21"/>
      <w:szCs w:val="24"/>
      <w:lang w:eastAsia="en-US"/>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NoteBody"/>
    <w:basedOn w:val="Body"/>
    <w:next w:val="Normal"/>
    <w:link w:val="Heading4Char"/>
    <w:uiPriority w:val="9"/>
    <w:unhideWhenUsed/>
    <w:qFormat/>
    <w:rsid w:val="007C3D4D"/>
    <w:p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NoteBody Char"/>
    <w:basedOn w:val="DefaultParagraphFont"/>
    <w:link w:val="Heading4"/>
    <w:uiPriority w:val="9"/>
    <w:rsid w:val="007C3D4D"/>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 w:type="paragraph" w:customStyle="1" w:styleId="standard">
    <w:name w:val="standard"/>
    <w:basedOn w:val="Normal"/>
    <w:rsid w:val="004E4E04"/>
    <w:pPr>
      <w:spacing w:after="4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1D12E0-5860-4740-9778-C7524168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notes1.dotx</Template>
  <TotalTime>24</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5</cp:revision>
  <dcterms:created xsi:type="dcterms:W3CDTF">2019-01-08T14:14:00Z</dcterms:created>
  <dcterms:modified xsi:type="dcterms:W3CDTF">2019-01-09T01:36:00Z</dcterms:modified>
</cp:coreProperties>
</file>